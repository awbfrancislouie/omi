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465" w:rsidRDefault="007701B0">
      <w:pPr>
        <w:sectPr w:rsidR="007C3465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15795"/>
                            <a:ext cx="419100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E4" w:rsidRPr="005D49C9" w:rsidRDefault="00714E75" w:rsidP="0019207D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DƯƠNG TIẾN HIỆU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330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E75" w:rsidRDefault="00714E75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XÂY DỰNG ỨNG DỤNG</w:t>
                              </w:r>
                            </w:p>
                            <w:p w:rsidR="007A410F" w:rsidRPr="005D49C9" w:rsidRDefault="00714E75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QUẢN LÝ BÁN HÀNG QUA FACEBOOK</w:t>
                              </w: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7A410F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ĐỒ ÁN TỐT NGHIỆP ĐẠI HỌC</w:t>
                              </w:r>
                            </w:p>
                            <w:p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NGÀNH CÔNG NGHỆ THÔNG TIN</w:t>
                              </w:r>
                            </w:p>
                            <w:p w:rsidR="007C3465" w:rsidRPr="00013160" w:rsidRDefault="007C3465" w:rsidP="0019207D">
                              <w:pPr>
                                <w:pStyle w:val="Tiuphu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proofErr w:type="spellStart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</w:t>
                              </w:r>
                              <w:proofErr w:type="spellEnd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Nội</w:t>
                              </w:r>
                              <w:proofErr w:type="spellEnd"/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="00714E75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:rsidR="007C3465" w:rsidRPr="00F65597" w:rsidRDefault="007A410F" w:rsidP="0019207D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38pt;height:726.3pt;mso-position-horizontal-relative:char;mso-position-vertical-relative:line" coordsize="55626,9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858;top:19157;width:41910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2343E4" w:rsidRPr="005D49C9" w:rsidRDefault="00714E75" w:rsidP="0019207D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DƯƠNG TIẾN HIỆU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3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714E75" w:rsidRDefault="00714E75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XÂY DỰNG ỨNG DỤNG</w:t>
                        </w:r>
                      </w:p>
                      <w:p w:rsidR="007A410F" w:rsidRPr="005D49C9" w:rsidRDefault="00714E75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QUẢN LÝ BÁN HÀNG QUA FACEBOOK</w:t>
                        </w: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7A410F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ĐỒ ÁN TỐT NGHIỆP ĐẠI HỌC</w:t>
                        </w:r>
                      </w:p>
                      <w:p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NGÀNH CÔNG NGHỆ THÔNG TIN</w:t>
                        </w:r>
                      </w:p>
                      <w:p w:rsidR="007C3465" w:rsidRPr="00013160" w:rsidRDefault="007C3465" w:rsidP="0019207D">
                        <w:pPr>
                          <w:pStyle w:val="Tiuphu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o:lock v:ext="edit" aspectratio="t"/>
                  <v:textbox style="mso-fit-shape-to-text:t" inset="0,0,0,0">
                    <w:txbxContent>
                      <w:p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proofErr w:type="spellStart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</w:t>
                        </w:r>
                        <w:proofErr w:type="spellEnd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Nội</w:t>
                        </w:r>
                        <w:proofErr w:type="spellEnd"/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="00714E75">
                          <w:rPr>
                            <w:rFonts w:ascii="Times New Roman" w:hAnsi="Times New Roman"/>
                            <w:b/>
                          </w:rPr>
                          <w:t xml:space="preserve"> 2019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o:lock v:ext="edit" aspectratio="t"/>
                  <v:textbox style="mso-fit-shape-to-text:t">
                    <w:txbxContent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:rsidR="007C3465" w:rsidRPr="00F65597" w:rsidRDefault="007A410F" w:rsidP="0019207D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ĐỒ ÁN TỐT NGHIỆP</w:t>
                              </w:r>
                              <w:r w:rsidR="005D49C9"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 xml:space="preserve"> ĐẠI HỌC</w:t>
                              </w:r>
                            </w:p>
                            <w:p w:rsidR="007A410F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</w: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gành</w:t>
                              </w:r>
                              <w:proofErr w:type="spellEnd"/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Công </w:t>
                              </w:r>
                              <w:proofErr w:type="spellStart"/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nghệ</w:t>
                              </w:r>
                              <w:proofErr w:type="spellEnd"/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thông tin</w:t>
                              </w:r>
                            </w:p>
                            <w:p w:rsidR="00F94FCD" w:rsidRPr="007A410F" w:rsidRDefault="00F94FCD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Chuyên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ngành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Công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nghệ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phần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mềm</w:t>
                              </w:r>
                              <w:proofErr w:type="spellEnd"/>
                            </w:p>
                            <w:p w:rsidR="007A410F" w:rsidRPr="007A410F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</w:t>
                              </w:r>
                              <w:r w:rsidR="007A410F"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ã</w:t>
                              </w:r>
                              <w:proofErr w:type="spellEnd"/>
                              <w:r w:rsidR="007A410F"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số: </w:t>
                              </w:r>
                              <w:r w:rsidR="00F618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7480201</w:t>
                              </w:r>
                            </w:p>
                            <w:p w:rsidR="007A410F" w:rsidRPr="00013160" w:rsidRDefault="007A410F" w:rsidP="007A410F">
                              <w:pPr>
                                <w:pStyle w:val="Tiuphu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7C3465" w:rsidRDefault="007C3465" w:rsidP="00F3492A">
                              <w:pPr>
                                <w:pStyle w:val="Tiuphu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proofErr w:type="spellStart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</w:t>
                              </w:r>
                              <w:proofErr w:type="spellEnd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Nội</w:t>
                              </w:r>
                              <w:proofErr w:type="spellEnd"/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="00714E75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:rsidR="007A410F" w:rsidRPr="00F65597" w:rsidRDefault="007A410F" w:rsidP="007A410F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:rsidR="00F65597" w:rsidRPr="00F65597" w:rsidRDefault="00F65597" w:rsidP="00F65597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7344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:rsidR="00E15DDB" w:rsidRDefault="00714E75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XÂY DỰNG ỨNG DỤNG</w:t>
                              </w:r>
                            </w:p>
                            <w:p w:rsidR="005D49C9" w:rsidRPr="005D49C9" w:rsidRDefault="00714E75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40"/>
                                  <w:szCs w:val="32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QUẢN LÝ BÁN HÀNG QUA FACEBOOK</w:t>
                              </w:r>
                            </w:p>
                            <w:p w:rsidR="007C3465" w:rsidRPr="001A25BD" w:rsidRDefault="007C3465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14746" y="4976377"/>
                            <a:ext cx="2635134" cy="226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EC2AD2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SINH VIÊN THỰC HIỆN</w:t>
                              </w:r>
                            </w:p>
                            <w:p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Pr="00EC2AD2" w:rsidRDefault="00F31C07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Dương Tiến Hiệu</w:t>
                              </w:r>
                            </w:p>
                            <w:p w:rsidR="005D49C9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proofErr w:type="spellStart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Mã</w:t>
                              </w:r>
                              <w:proofErr w:type="spellEnd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sinh </w:t>
                              </w:r>
                              <w:proofErr w:type="spellStart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viên</w:t>
                              </w:r>
                              <w:proofErr w:type="spellEnd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</w:t>
                              </w:r>
                              <w:r w:rsidR="00714E75">
                                <w:rPr>
                                  <w:rFonts w:ascii="Times New Roman" w:hAnsi="Times New Roman"/>
                                  <w:sz w:val="24"/>
                                </w:rPr>
                                <w:t>1421050403</w:t>
                              </w:r>
                            </w:p>
                            <w:p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</w:t>
                              </w:r>
                              <w:proofErr w:type="spellStart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thoại</w:t>
                              </w:r>
                              <w:proofErr w:type="spellEnd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</w:t>
                              </w:r>
                              <w:r w:rsidR="00714E75">
                                <w:rPr>
                                  <w:rFonts w:ascii="Times New Roman" w:hAnsi="Times New Roman"/>
                                  <w:sz w:val="24"/>
                                </w:rPr>
                                <w:t>0343923370</w:t>
                              </w:r>
                            </w:p>
                            <w:p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714E75">
                                <w:rPr>
                                  <w:rFonts w:ascii="Times New Roman" w:hAnsi="Times New Roman"/>
                                  <w:sz w:val="24"/>
                                </w:rPr>
                                <w:t>duongnguyen1216@gmail.com</w:t>
                              </w:r>
                            </w:p>
                            <w:p w:rsidR="007A410F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proofErr w:type="spellStart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Lớp</w:t>
                              </w:r>
                              <w:proofErr w:type="spellEnd"/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</w:t>
                              </w:r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Công </w:t>
                              </w:r>
                              <w:proofErr w:type="spellStart"/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nghệ</w:t>
                              </w:r>
                              <w:proofErr w:type="spellEnd"/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Phần </w:t>
                              </w:r>
                              <w:proofErr w:type="spellStart"/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mềm</w:t>
                              </w:r>
                              <w:proofErr w:type="spellEnd"/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714E75">
                                <w:rPr>
                                  <w:rFonts w:ascii="Times New Roman" w:hAnsi="Times New Roman"/>
                                  <w:sz w:val="24"/>
                                </w:rPr>
                                <w:t>K59</w:t>
                              </w:r>
                            </w:p>
                            <w:p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53146" y="4976377"/>
                            <a:ext cx="2895600" cy="374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HƯỚNG DẪN</w:t>
                              </w:r>
                            </w:p>
                            <w:p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7A410F" w:rsidRDefault="00714E75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Hồ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Thị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Thảo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Trang</w:t>
                              </w:r>
                            </w:p>
                            <w:p w:rsidR="002025B7" w:rsidRPr="007A410F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môn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Công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nghệ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Phần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mềm</w:t>
                              </w:r>
                              <w:proofErr w:type="spellEnd"/>
                            </w:p>
                            <w:p w:rsidR="002025B7" w:rsidRPr="002025B7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</w:t>
                              </w:r>
                              <w:proofErr w:type="spellStart"/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>thoại</w:t>
                              </w:r>
                              <w:proofErr w:type="spellEnd"/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</w:t>
                              </w:r>
                              <w:r w:rsidR="00953901" w:rsidRPr="00953901">
                                <w:rPr>
                                  <w:rFonts w:ascii="Times New Roman" w:hAnsi="Times New Roman"/>
                                  <w:sz w:val="24"/>
                                </w:rPr>
                                <w:t>0904656357</w:t>
                              </w:r>
                            </w:p>
                            <w:p w:rsidR="002025B7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5B2A7E" w:rsidRPr="005B2A7E">
                                <w:rPr>
                                  <w:rFonts w:ascii="Times New Roman" w:hAnsi="Times New Roman"/>
                                  <w:sz w:val="24"/>
                                </w:rPr>
                                <w:t>hothithaotrang@humg.edu.vn</w:t>
                              </w:r>
                            </w:p>
                            <w:p w:rsidR="005B2A7E" w:rsidRDefault="005B2A7E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EC2AD2" w:rsidRPr="00240532" w:rsidRDefault="00EC2AD2" w:rsidP="0024053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PHẢN BIỆN</w:t>
                              </w:r>
                            </w:p>
                            <w:p w:rsidR="00EC2AD2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240532" w:rsidRPr="007A410F" w:rsidRDefault="0024053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EC2AD2" w:rsidRDefault="00714E75" w:rsidP="00EC2AD2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Phạm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Đồng</w:t>
                              </w:r>
                            </w:p>
                            <w:p w:rsidR="00EC2AD2" w:rsidRPr="007A410F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môn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Công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nghệ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Phần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mềm</w:t>
                              </w:r>
                              <w:proofErr w:type="spellEnd"/>
                            </w:p>
                            <w:p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</w:t>
                              </w:r>
                              <w:proofErr w:type="spellStart"/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>thoại</w:t>
                              </w:r>
                              <w:proofErr w:type="spellEnd"/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: </w:t>
                              </w:r>
                              <w:r w:rsidR="005B2A7E" w:rsidRPr="005B2A7E">
                                <w:rPr>
                                  <w:rFonts w:ascii="Times New Roman" w:hAnsi="Times New Roman"/>
                                  <w:sz w:val="24"/>
                                </w:rPr>
                                <w:t>0904656357</w:t>
                              </w:r>
                            </w:p>
                            <w:p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5B2A7E" w:rsidRPr="005B2A7E">
                                <w:rPr>
                                  <w:rFonts w:ascii="Times New Roman" w:hAnsi="Times New Roman"/>
                                  <w:sz w:val="24"/>
                                </w:rPr>
                                <w:t>phamvandong@humg.edu.vn</w:t>
                              </w:r>
                            </w:p>
                            <w:p w:rsidR="00EC2AD2" w:rsidRPr="002025B7" w:rsidRDefault="00EC2AD2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" o:spid="_x0000_s1032" editas="canvas" style="width:438pt;height:724.8pt;mso-position-horizontal-relative:char;mso-position-vertical-relative:line" coordsize="55626,9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">
                <v:shape id="_x0000_s1033" type="#_x0000_t75" style="position:absolute;width:55626;height:92049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:rsidR="007A410F" w:rsidRPr="005D49C9" w:rsidRDefault="007A410F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ĐỒ ÁN TỐT NGHIỆP</w:t>
                        </w:r>
                        <w:r w:rsidR="005D49C9"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 xml:space="preserve"> ĐẠI HỌC</w:t>
                        </w:r>
                      </w:p>
                      <w:p w:rsidR="007A410F" w:rsidRDefault="007A410F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</w: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gành</w:t>
                        </w:r>
                        <w:proofErr w:type="spellEnd"/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Công </w:t>
                        </w:r>
                        <w:proofErr w:type="spellStart"/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nghệ</w:t>
                        </w:r>
                        <w:proofErr w:type="spellEnd"/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thông tin</w:t>
                        </w:r>
                      </w:p>
                      <w:p w:rsidR="00F94FCD" w:rsidRPr="007A410F" w:rsidRDefault="00F94FCD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Chuyên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ngành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Công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nghệ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phần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mềm</w:t>
                        </w:r>
                        <w:proofErr w:type="spellEnd"/>
                      </w:p>
                      <w:p w:rsidR="007A410F" w:rsidRPr="007A410F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</w:t>
                        </w:r>
                        <w:r w:rsidR="007A410F"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ã</w:t>
                        </w:r>
                        <w:proofErr w:type="spellEnd"/>
                        <w:r w:rsidR="007A410F"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số: </w:t>
                        </w:r>
                        <w:r w:rsidR="00F618D9">
                          <w:rPr>
                            <w:rFonts w:ascii="Times New Roman" w:hAnsi="Times New Roman"/>
                            <w:b/>
                            <w:sz w:val="24"/>
                          </w:rPr>
                          <w:t>7480201</w:t>
                        </w:r>
                      </w:p>
                      <w:p w:rsidR="007A410F" w:rsidRPr="00013160" w:rsidRDefault="007A410F" w:rsidP="007A410F">
                        <w:pPr>
                          <w:pStyle w:val="Tiuphu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7C3465" w:rsidRDefault="007C3465" w:rsidP="00F3492A">
                        <w:pPr>
                          <w:pStyle w:val="Tiuphu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295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o:lock v:ext="edit" aspectratio="t"/>
                  <v:textbox style="mso-fit-shape-to-text:t" inset="0,0,0,0">
                    <w:txbxContent>
                      <w:p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proofErr w:type="spellStart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</w:t>
                        </w:r>
                        <w:proofErr w:type="spellEnd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Nội</w:t>
                        </w:r>
                        <w:proofErr w:type="spellEnd"/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="00714E75">
                          <w:rPr>
                            <w:rFonts w:ascii="Times New Roman" w:hAnsi="Times New Roman"/>
                            <w:b/>
                          </w:rPr>
                          <w:t xml:space="preserve"> 2019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:rsidR="007A410F" w:rsidRPr="00F65597" w:rsidRDefault="007A410F" w:rsidP="007A410F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:rsidR="00F65597" w:rsidRPr="00F65597" w:rsidRDefault="00F65597" w:rsidP="00F65597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29473;width:55626;height:2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:rsidR="00E15DDB" w:rsidRDefault="00714E75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XÂY DỰNG ỨNG DỤNG</w:t>
                        </w:r>
                      </w:p>
                      <w:p w:rsidR="005D49C9" w:rsidRPr="005D49C9" w:rsidRDefault="00714E75" w:rsidP="007A410F">
                        <w:pPr>
                          <w:jc w:val="center"/>
                          <w:rPr>
                            <w:rFonts w:ascii="Times New Roman" w:hAnsi="Times New Roman"/>
                            <w:sz w:val="40"/>
                            <w:szCs w:val="32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QUẢN LÝ BÁN HÀNG QUA FACEBOOK</w:t>
                        </w:r>
                      </w:p>
                      <w:p w:rsidR="007C3465" w:rsidRPr="001A25BD" w:rsidRDefault="007C3465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40" o:spid="_x0000_s1038" type="#_x0000_t202" style="position:absolute;left:2147;top:49763;width:26351;height:2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7A410F" w:rsidRPr="00EC2AD2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b/>
                            <w:sz w:val="24"/>
                          </w:rPr>
                          <w:t>SINH VIÊN THỰC HIỆN</w:t>
                        </w:r>
                      </w:p>
                      <w:p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Pr="00EC2AD2" w:rsidRDefault="00F31C07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Dương Tiến Hiệu</w:t>
                        </w:r>
                      </w:p>
                      <w:p w:rsidR="005D49C9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>Mã</w:t>
                        </w:r>
                        <w:proofErr w:type="spellEnd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 sinh </w:t>
                        </w:r>
                        <w:proofErr w:type="spellStart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>viên</w:t>
                        </w:r>
                        <w:proofErr w:type="spellEnd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: </w:t>
                        </w:r>
                        <w:r w:rsidR="00714E75">
                          <w:rPr>
                            <w:rFonts w:ascii="Times New Roman" w:hAnsi="Times New Roman"/>
                            <w:sz w:val="24"/>
                          </w:rPr>
                          <w:t>1421050403</w:t>
                        </w:r>
                      </w:p>
                      <w:p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Số điện </w:t>
                        </w:r>
                        <w:proofErr w:type="spellStart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>thoại</w:t>
                        </w:r>
                        <w:proofErr w:type="spellEnd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: </w:t>
                        </w:r>
                        <w:r w:rsidR="00714E75">
                          <w:rPr>
                            <w:rFonts w:ascii="Times New Roman" w:hAnsi="Times New Roman"/>
                            <w:sz w:val="24"/>
                          </w:rPr>
                          <w:t>0343923370</w:t>
                        </w:r>
                      </w:p>
                      <w:p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714E75">
                          <w:rPr>
                            <w:rFonts w:ascii="Times New Roman" w:hAnsi="Times New Roman"/>
                            <w:sz w:val="24"/>
                          </w:rPr>
                          <w:t>duongnguyen1216@gmail.com</w:t>
                        </w:r>
                      </w:p>
                      <w:p w:rsidR="007A410F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>Lớp</w:t>
                        </w:r>
                        <w:proofErr w:type="spellEnd"/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: </w:t>
                        </w:r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Công </w:t>
                        </w:r>
                        <w:proofErr w:type="spellStart"/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>nghệ</w:t>
                        </w:r>
                        <w:proofErr w:type="spellEnd"/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 Phần </w:t>
                        </w:r>
                        <w:proofErr w:type="spellStart"/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>mềm</w:t>
                        </w:r>
                        <w:proofErr w:type="spellEnd"/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714E75">
                          <w:rPr>
                            <w:rFonts w:ascii="Times New Roman" w:hAnsi="Times New Roman"/>
                            <w:sz w:val="24"/>
                          </w:rPr>
                          <w:t>K59</w:t>
                        </w:r>
                      </w:p>
                      <w:p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6531;top:49763;width:28956;height:3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HƯỚNG DẪN</w:t>
                        </w:r>
                      </w:p>
                      <w:p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7A410F" w:rsidRDefault="00714E75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Hồ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Thị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Thảo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Trang</w:t>
                        </w:r>
                      </w:p>
                      <w:p w:rsidR="002025B7" w:rsidRPr="007A410F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Bộ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môn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: Công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nghệ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Phần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mềm</w:t>
                        </w:r>
                        <w:proofErr w:type="spellEnd"/>
                      </w:p>
                      <w:p w:rsidR="002025B7" w:rsidRPr="002025B7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</w:t>
                        </w:r>
                        <w:proofErr w:type="spellStart"/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>thoại</w:t>
                        </w:r>
                        <w:proofErr w:type="spellEnd"/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: </w:t>
                        </w:r>
                        <w:r w:rsidR="00953901" w:rsidRPr="00953901">
                          <w:rPr>
                            <w:rFonts w:ascii="Times New Roman" w:hAnsi="Times New Roman"/>
                            <w:sz w:val="24"/>
                          </w:rPr>
                          <w:t>0904656357</w:t>
                        </w:r>
                      </w:p>
                      <w:p w:rsidR="002025B7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5B2A7E" w:rsidRPr="005B2A7E">
                          <w:rPr>
                            <w:rFonts w:ascii="Times New Roman" w:hAnsi="Times New Roman"/>
                            <w:sz w:val="24"/>
                          </w:rPr>
                          <w:t>hothithaotrang@humg.edu.vn</w:t>
                        </w:r>
                      </w:p>
                      <w:p w:rsidR="005B2A7E" w:rsidRDefault="005B2A7E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EC2AD2" w:rsidRPr="00240532" w:rsidRDefault="00EC2AD2" w:rsidP="0024053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PHẢN BIỆN</w:t>
                        </w:r>
                      </w:p>
                      <w:p w:rsidR="00EC2AD2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240532" w:rsidRPr="007A410F" w:rsidRDefault="0024053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EC2AD2" w:rsidRDefault="00714E75" w:rsidP="00EC2AD2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Phạm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Văn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Đồng</w:t>
                        </w:r>
                      </w:p>
                      <w:p w:rsidR="00EC2AD2" w:rsidRPr="007A410F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Bộ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môn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: Công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nghệ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Phần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mềm</w:t>
                        </w:r>
                        <w:proofErr w:type="spellEnd"/>
                      </w:p>
                      <w:p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</w:t>
                        </w:r>
                        <w:proofErr w:type="spellStart"/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>thoại</w:t>
                        </w:r>
                        <w:proofErr w:type="spellEnd"/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: </w:t>
                        </w:r>
                        <w:r w:rsidR="005B2A7E" w:rsidRPr="005B2A7E">
                          <w:rPr>
                            <w:rFonts w:ascii="Times New Roman" w:hAnsi="Times New Roman"/>
                            <w:sz w:val="24"/>
                          </w:rPr>
                          <w:t>0904656357</w:t>
                        </w:r>
                      </w:p>
                      <w:p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5B2A7E" w:rsidRPr="005B2A7E">
                          <w:rPr>
                            <w:rFonts w:ascii="Times New Roman" w:hAnsi="Times New Roman"/>
                            <w:sz w:val="24"/>
                          </w:rPr>
                          <w:t>phamvandong@humg.edu.vn</w:t>
                        </w:r>
                      </w:p>
                      <w:p w:rsidR="00EC2AD2" w:rsidRPr="002025B7" w:rsidRDefault="00EC2AD2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597"/>
    <w:rsid w:val="00013160"/>
    <w:rsid w:val="000217AD"/>
    <w:rsid w:val="000422F0"/>
    <w:rsid w:val="00101609"/>
    <w:rsid w:val="00180570"/>
    <w:rsid w:val="0019207D"/>
    <w:rsid w:val="001A25BD"/>
    <w:rsid w:val="002025B7"/>
    <w:rsid w:val="002343E4"/>
    <w:rsid w:val="00240532"/>
    <w:rsid w:val="00245CAA"/>
    <w:rsid w:val="003E22EE"/>
    <w:rsid w:val="004E743A"/>
    <w:rsid w:val="00561D58"/>
    <w:rsid w:val="00573AC0"/>
    <w:rsid w:val="00587DF7"/>
    <w:rsid w:val="005B2A7E"/>
    <w:rsid w:val="005D49C9"/>
    <w:rsid w:val="00714E75"/>
    <w:rsid w:val="007201F3"/>
    <w:rsid w:val="007701B0"/>
    <w:rsid w:val="00777CA6"/>
    <w:rsid w:val="007A410F"/>
    <w:rsid w:val="007C3465"/>
    <w:rsid w:val="00847253"/>
    <w:rsid w:val="00953901"/>
    <w:rsid w:val="00963D03"/>
    <w:rsid w:val="00965AC7"/>
    <w:rsid w:val="00A26CA5"/>
    <w:rsid w:val="00AD4509"/>
    <w:rsid w:val="00B75DB8"/>
    <w:rsid w:val="00C83D47"/>
    <w:rsid w:val="00C94729"/>
    <w:rsid w:val="00D0310D"/>
    <w:rsid w:val="00D1074C"/>
    <w:rsid w:val="00D32255"/>
    <w:rsid w:val="00D40FE3"/>
    <w:rsid w:val="00D73CC5"/>
    <w:rsid w:val="00D763DF"/>
    <w:rsid w:val="00D94517"/>
    <w:rsid w:val="00DB6D2E"/>
    <w:rsid w:val="00DE5B62"/>
    <w:rsid w:val="00E15DDB"/>
    <w:rsid w:val="00E706D9"/>
    <w:rsid w:val="00E86DD2"/>
    <w:rsid w:val="00EC0B00"/>
    <w:rsid w:val="00EC2AD2"/>
    <w:rsid w:val="00F31C07"/>
    <w:rsid w:val="00F3492A"/>
    <w:rsid w:val="00F559F6"/>
    <w:rsid w:val="00F618D9"/>
    <w:rsid w:val="00F65597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A3B02"/>
  <w15:docId w15:val="{49880069-38F1-4943-8D28-5873A2CF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2343E4"/>
    <w:rPr>
      <w:rFonts w:ascii=".VnTime" w:hAnsi=".VnTime"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Tiuphu">
    <w:name w:val="Subtitle"/>
    <w:basedOn w:val="Binhthng"/>
    <w:link w:val="Tiuphu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Manh">
    <w:name w:val="Strong"/>
    <w:qFormat/>
    <w:rsid w:val="00561D58"/>
    <w:rPr>
      <w:rFonts w:ascii=".VnBlackH" w:hAnsi=".VnBlackH"/>
    </w:rPr>
  </w:style>
  <w:style w:type="character" w:customStyle="1" w:styleId="TiuChar">
    <w:name w:val="Tiêu đề Char"/>
    <w:basedOn w:val="Phngmcinhcuaoanvn"/>
    <w:link w:val="Tiu"/>
    <w:locked/>
    <w:rsid w:val="007A410F"/>
    <w:rPr>
      <w:rFonts w:ascii=".VnBodoniH" w:hAnsi=".VnBodoniH"/>
      <w:sz w:val="40"/>
      <w:szCs w:val="40"/>
    </w:rPr>
  </w:style>
  <w:style w:type="character" w:customStyle="1" w:styleId="TiuphuChar">
    <w:name w:val="Tiêu đề phụ Char"/>
    <w:basedOn w:val="Phngmcinhcuaoanvn"/>
    <w:link w:val="Tiuphu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Mau_Bia_DATN.dot</Template>
  <TotalTime>140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Bia Do an tot nghiep</vt:lpstr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Nguyễn Dương</cp:lastModifiedBy>
  <cp:revision>12</cp:revision>
  <cp:lastPrinted>2006-10-05T17:48:00Z</cp:lastPrinted>
  <dcterms:created xsi:type="dcterms:W3CDTF">2016-06-02T08:40:00Z</dcterms:created>
  <dcterms:modified xsi:type="dcterms:W3CDTF">2019-07-29T14:46:00Z</dcterms:modified>
  <cp:category>Van ban &amp; Mau</cp:category>
</cp:coreProperties>
</file>